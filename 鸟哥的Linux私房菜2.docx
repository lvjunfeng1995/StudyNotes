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</w:pPr>
      <w:r>
        <w:rPr>
          <w:rFonts w:hint="eastAsia"/>
          <w:lang w:val="en-US" w:eastAsia="zh-CN"/>
        </w:rPr>
        <w:t>locate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950210"/>
            <wp:effectExtent l="0" t="0" r="14605" b="635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  <w:lang w:val="en-US" w:eastAsia="zh-CN"/>
        </w:rPr>
        <w:t>find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303905"/>
            <wp:effectExtent l="0" t="0" r="19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367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829175"/>
            <wp:effectExtent l="0" t="0" r="444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8010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75180"/>
            <wp:effectExtent l="0" t="0" r="317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11619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2877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12010"/>
            <wp:effectExtent l="0" t="0" r="1397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22725"/>
            <wp:effectExtent l="0" t="0" r="1460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38195"/>
            <wp:effectExtent l="0" t="0" r="254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854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95220"/>
            <wp:effectExtent l="0" t="0" r="381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Vim程序编辑器</w:t>
      </w:r>
    </w:p>
    <w:p>
      <w:pPr>
        <w:numPr>
          <w:ilvl w:val="0"/>
          <w:numId w:val="2"/>
        </w:numPr>
      </w:pPr>
      <w:r>
        <w:drawing>
          <wp:inline distT="0" distB="0" distL="114300" distR="114300">
            <wp:extent cx="5269865" cy="189293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43225"/>
            <wp:effectExtent l="0" t="0" r="508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845685"/>
            <wp:effectExtent l="0" t="0" r="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195445"/>
            <wp:effectExtent l="0" t="0" r="4445" b="1079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788535"/>
            <wp:effectExtent l="0" t="0" r="0" b="1206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355465"/>
            <wp:effectExtent l="0" t="0" r="1905" b="317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782060"/>
            <wp:effectExtent l="0" t="0" r="1270" b="1270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133340"/>
            <wp:effectExtent l="0" t="0" r="14605" b="254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69865" cy="2148840"/>
            <wp:effectExtent l="0" t="0" r="317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283200"/>
            <wp:effectExtent l="0" t="0" r="1905" b="508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819785"/>
            <wp:effectExtent l="0" t="0" r="0" b="317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5695" cy="2404110"/>
            <wp:effectExtent l="0" t="0" r="12065" b="381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69865" cy="1261745"/>
            <wp:effectExtent l="0" t="0" r="3175" b="317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505325"/>
            <wp:effectExtent l="0" t="0" r="2540" b="571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053080"/>
            <wp:effectExtent l="0" t="0" r="13970" b="1016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73675" cy="2162175"/>
            <wp:effectExtent l="0" t="0" r="14605" b="190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93895"/>
            <wp:effectExtent l="0" t="0" r="1905" b="190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128520"/>
            <wp:effectExtent l="0" t="0" r="1270" b="508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696970"/>
            <wp:effectExtent l="0" t="0" r="3810" b="635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52065"/>
            <wp:effectExtent l="0" t="0" r="4445" b="825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br w:type="textWrapping"/>
      </w:r>
      <w:r>
        <w:rPr>
          <w:rFonts w:hint="eastAsia"/>
          <w:lang w:val="en-US" w:eastAsia="zh-CN"/>
        </w:rPr>
        <w:t>8.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630420"/>
            <wp:effectExtent l="0" t="0" r="635" b="254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10235"/>
            <wp:effectExtent l="0" t="0" r="5080" b="14605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48965"/>
            <wp:effectExtent l="0" t="0" r="2540" b="5715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84880"/>
            <wp:effectExtent l="0" t="0" r="4445" b="5080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Vim youcompleteme插件下载 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16"/>
          <w:szCs w:val="16"/>
          <w:shd w:val="clear" w:fill="FFFFFF"/>
        </w:rPr>
        <w:t>Ubuntu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 xml:space="preserve"> 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16"/>
          <w:szCs w:val="16"/>
          <w:shd w:val="clear" w:fill="FFFFFF"/>
        </w:rPr>
        <w:t>14.04上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"https://blog.csdn.net/niepangu/article/details/78858366"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https://blog.csdn.net/niepangu/article/details/78858366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 上 https://segmentfault.com/a/1190000002793897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14B97B"/>
    <w:multiLevelType w:val="singleLevel"/>
    <w:tmpl w:val="D214B9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AECF92F"/>
    <w:multiLevelType w:val="singleLevel"/>
    <w:tmpl w:val="7AECF92F"/>
    <w:lvl w:ilvl="0" w:tentative="0">
      <w:start w:val="4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D761E3"/>
    <w:rsid w:val="0A3A1EC1"/>
    <w:rsid w:val="0BE66CF7"/>
    <w:rsid w:val="0FFB0ECF"/>
    <w:rsid w:val="27124D67"/>
    <w:rsid w:val="27B5258C"/>
    <w:rsid w:val="2B9653FB"/>
    <w:rsid w:val="2D26640E"/>
    <w:rsid w:val="309F4784"/>
    <w:rsid w:val="313A4A21"/>
    <w:rsid w:val="353E531C"/>
    <w:rsid w:val="38AF4522"/>
    <w:rsid w:val="3DFC162F"/>
    <w:rsid w:val="40246AE4"/>
    <w:rsid w:val="4432090D"/>
    <w:rsid w:val="46331DD4"/>
    <w:rsid w:val="469F4EAC"/>
    <w:rsid w:val="4FF362EF"/>
    <w:rsid w:val="500F7B70"/>
    <w:rsid w:val="50D761E3"/>
    <w:rsid w:val="55643298"/>
    <w:rsid w:val="557864C4"/>
    <w:rsid w:val="5A082FF5"/>
    <w:rsid w:val="608A7FA8"/>
    <w:rsid w:val="67B02B9A"/>
    <w:rsid w:val="6D535020"/>
    <w:rsid w:val="771A7A19"/>
    <w:rsid w:val="78406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vjunfeng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514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2018-06-22T02:13:00Z</dcterms:created>
  <dc:creator>hello</dc:creator>
  <cp:lastModifiedBy>hello</cp:lastModifiedBy>
  <dcterms:modified xsi:type="dcterms:W3CDTF">2018-07-12T10:57:55Z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