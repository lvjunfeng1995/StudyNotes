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7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</w:rPr>
        <w:t>int *(*p(int))[3]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今天有人问这个是啥？我一看直接就懵逼了……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下面做一些简单的分析。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int p; //这是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整数型变量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int *p; //这是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整数型指针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int *p[3]; //这是长度为3的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整数型指针数组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p，元素为整数型指针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int (*p)[3]; //这是一个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数组指针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，指向一个长度为3的整数型数组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int p(int); //这是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函数声明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，形参：整数型 ，返回值：整数型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    等同于 int p(int 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 int *p(int); //这是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函数声明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，形参：整数型 ，返回值：整数型指针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    等同于 int *p(int 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int (*p)(int); //这是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函数指针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，指向有一个整数型形参和整数型返回值的函数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 int (*p[3])(int);//这是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函数指针数组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，每个元素指向有一个整数型形参和整数型返回值的函数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 int *(*p(int)); //这是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函数声明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，形参：整数型 ，返回值：指向整数型指针的指针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     等同于 int **p(int) ， int **p(int x) ， int *(*p(int x))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    int *(*p(int))[3]; //这是一个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函数声明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</w:rPr>
        <w:t>，形参：整数型，返回值：一个数组指针数组，此数组内的指针，指向一个长度为3的整数型指针数组。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转载自 https://www.cnblogs.com/chr-wonder/p/5168858.html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599"/>
    <w:rsid w:val="2250690C"/>
    <w:rsid w:val="69CB45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vjunfe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2018-04-09T03:20:00Z</dcterms:created>
  <dc:creator>hello</dc:creator>
  <cp:lastModifiedBy>hello</cp:lastModifiedBy>
  <dcterms:modified xsi:type="dcterms:W3CDTF">2018-04-09T03:22:36Z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